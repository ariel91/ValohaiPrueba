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CD733" w14:textId="77777777" w:rsidR="00C03F1C" w:rsidRDefault="00304DC2">
      <w:pPr>
        <w:pStyle w:val="Ttulo"/>
      </w:pPr>
      <w:r>
        <w:t>Cómo crear una ejecución</w:t>
      </w:r>
    </w:p>
    <w:p w14:paraId="45E88ECD" w14:textId="77777777" w:rsidR="00C03F1C" w:rsidRDefault="00304DC2">
      <w:pPr>
        <w:pStyle w:val="Ttulo1"/>
      </w:pPr>
      <w:r>
        <w:t>Paso 1: Tener código del modelo a utilizar en Python o R</w:t>
      </w:r>
    </w:p>
    <w:p w14:paraId="05BB2F0F" w14:textId="77777777" w:rsidR="00C03F1C" w:rsidRDefault="00304DC2">
      <w:r>
        <w:t xml:space="preserve">En este caso, el código está echo en Python, es una regresión lineal simple, la cual predecirá el salario de un empleado en base a su edad, el código </w:t>
      </w:r>
      <w:r>
        <w:t>será el siguiente:</w:t>
      </w:r>
    </w:p>
    <w:tbl>
      <w:tblPr>
        <w:tblW w:w="8828" w:type="dxa"/>
        <w:tblCellMar>
          <w:left w:w="10" w:type="dxa"/>
          <w:right w:w="10" w:type="dxa"/>
        </w:tblCellMar>
        <w:tblLook w:val="0000" w:firstRow="0" w:lastRow="0" w:firstColumn="0" w:lastColumn="0" w:noHBand="0" w:noVBand="0"/>
      </w:tblPr>
      <w:tblGrid>
        <w:gridCol w:w="8828"/>
      </w:tblGrid>
      <w:tr w:rsidR="00C03F1C" w14:paraId="4B44C4BA" w14:textId="77777777">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90B18" w14:textId="77777777" w:rsidR="00C03F1C" w:rsidRDefault="00304DC2">
            <w:pPr>
              <w:spacing w:after="0" w:line="240" w:lineRule="auto"/>
              <w:rPr>
                <w:rFonts w:ascii="Courier New" w:hAnsi="Courier New" w:cs="Courier New"/>
              </w:rPr>
            </w:pPr>
            <w:r>
              <w:rPr>
                <w:rFonts w:ascii="Courier New" w:hAnsi="Courier New" w:cs="Courier New"/>
              </w:rPr>
              <w:t># Regresión Lineal Simple</w:t>
            </w:r>
          </w:p>
          <w:p w14:paraId="6AFB7DD8" w14:textId="77777777" w:rsidR="00C03F1C" w:rsidRDefault="00C03F1C">
            <w:pPr>
              <w:spacing w:after="0" w:line="240" w:lineRule="auto"/>
              <w:rPr>
                <w:rFonts w:ascii="Courier New" w:hAnsi="Courier New" w:cs="Courier New"/>
              </w:rPr>
            </w:pPr>
          </w:p>
          <w:p w14:paraId="4D17B77C" w14:textId="77777777" w:rsidR="00C03F1C" w:rsidRDefault="00304DC2">
            <w:pPr>
              <w:spacing w:after="0" w:line="240" w:lineRule="auto"/>
              <w:rPr>
                <w:rFonts w:ascii="Courier New" w:hAnsi="Courier New" w:cs="Courier New"/>
              </w:rPr>
            </w:pPr>
            <w:r>
              <w:rPr>
                <w:rFonts w:ascii="Courier New" w:hAnsi="Courier New" w:cs="Courier New"/>
              </w:rPr>
              <w:t># Cómo importar las librerías</w:t>
            </w:r>
          </w:p>
          <w:p w14:paraId="21E6FF2B" w14:textId="77777777" w:rsidR="00C03F1C" w:rsidRDefault="00304DC2">
            <w:pPr>
              <w:spacing w:after="0" w:line="240" w:lineRule="auto"/>
              <w:rPr>
                <w:rFonts w:ascii="Courier New" w:hAnsi="Courier New" w:cs="Courier New"/>
              </w:rPr>
            </w:pPr>
            <w:r>
              <w:rPr>
                <w:rFonts w:ascii="Courier New" w:hAnsi="Courier New" w:cs="Courier New"/>
              </w:rPr>
              <w:t>import numpy as np</w:t>
            </w:r>
          </w:p>
          <w:p w14:paraId="35D7D669" w14:textId="77777777" w:rsidR="00C03F1C" w:rsidRDefault="00304DC2">
            <w:pPr>
              <w:spacing w:after="0" w:line="240" w:lineRule="auto"/>
              <w:rPr>
                <w:rFonts w:ascii="Courier New" w:hAnsi="Courier New" w:cs="Courier New"/>
              </w:rPr>
            </w:pPr>
            <w:r>
              <w:rPr>
                <w:rFonts w:ascii="Courier New" w:hAnsi="Courier New" w:cs="Courier New"/>
              </w:rPr>
              <w:t>#import matplotlib.pyplot as plt</w:t>
            </w:r>
          </w:p>
          <w:p w14:paraId="3449400E" w14:textId="77777777" w:rsidR="00C03F1C" w:rsidRDefault="00304DC2">
            <w:pPr>
              <w:spacing w:after="0" w:line="240" w:lineRule="auto"/>
              <w:rPr>
                <w:rFonts w:ascii="Courier New" w:hAnsi="Courier New" w:cs="Courier New"/>
              </w:rPr>
            </w:pPr>
            <w:r>
              <w:rPr>
                <w:rFonts w:ascii="Courier New" w:hAnsi="Courier New" w:cs="Courier New"/>
              </w:rPr>
              <w:t>import pandas as pd</w:t>
            </w:r>
          </w:p>
          <w:p w14:paraId="792B1E9E" w14:textId="77777777" w:rsidR="00C03F1C" w:rsidRDefault="00C03F1C">
            <w:pPr>
              <w:spacing w:after="0" w:line="240" w:lineRule="auto"/>
              <w:rPr>
                <w:rFonts w:ascii="Courier New" w:hAnsi="Courier New" w:cs="Courier New"/>
              </w:rPr>
            </w:pPr>
          </w:p>
          <w:p w14:paraId="064282D2" w14:textId="77777777" w:rsidR="00C03F1C" w:rsidRDefault="00304DC2">
            <w:pPr>
              <w:spacing w:after="0" w:line="240" w:lineRule="auto"/>
              <w:rPr>
                <w:rFonts w:ascii="Courier New" w:hAnsi="Courier New" w:cs="Courier New"/>
              </w:rPr>
            </w:pPr>
            <w:r>
              <w:rPr>
                <w:rFonts w:ascii="Courier New" w:hAnsi="Courier New" w:cs="Courier New"/>
              </w:rPr>
              <w:t># Importar el data set</w:t>
            </w:r>
          </w:p>
          <w:p w14:paraId="40A169A9" w14:textId="77777777" w:rsidR="00C03F1C" w:rsidRDefault="00304DC2">
            <w:pPr>
              <w:spacing w:after="0" w:line="240" w:lineRule="auto"/>
              <w:rPr>
                <w:rFonts w:ascii="Courier New" w:hAnsi="Courier New" w:cs="Courier New"/>
              </w:rPr>
            </w:pPr>
            <w:r>
              <w:rPr>
                <w:rFonts w:ascii="Courier New" w:hAnsi="Courier New" w:cs="Courier New"/>
              </w:rPr>
              <w:t>dataset = pd.read_csv('Salary_Data.csv')</w:t>
            </w:r>
          </w:p>
          <w:p w14:paraId="0B5F5B27" w14:textId="77777777" w:rsidR="00C03F1C" w:rsidRDefault="00304DC2">
            <w:pPr>
              <w:spacing w:after="0" w:line="240" w:lineRule="auto"/>
              <w:rPr>
                <w:rFonts w:ascii="Courier New" w:hAnsi="Courier New" w:cs="Courier New"/>
              </w:rPr>
            </w:pPr>
            <w:r>
              <w:rPr>
                <w:rFonts w:ascii="Courier New" w:hAnsi="Courier New" w:cs="Courier New"/>
              </w:rPr>
              <w:t>X = dataset.iloc[:, :-1].values</w:t>
            </w:r>
          </w:p>
          <w:p w14:paraId="6438AA14" w14:textId="77777777" w:rsidR="00C03F1C" w:rsidRDefault="00304DC2">
            <w:pPr>
              <w:spacing w:after="0" w:line="240" w:lineRule="auto"/>
              <w:rPr>
                <w:rFonts w:ascii="Courier New" w:hAnsi="Courier New" w:cs="Courier New"/>
              </w:rPr>
            </w:pPr>
            <w:r>
              <w:rPr>
                <w:rFonts w:ascii="Courier New" w:hAnsi="Courier New" w:cs="Courier New"/>
              </w:rPr>
              <w:t>y = dataset</w:t>
            </w:r>
            <w:r>
              <w:rPr>
                <w:rFonts w:ascii="Courier New" w:hAnsi="Courier New" w:cs="Courier New"/>
              </w:rPr>
              <w:t>.iloc[:, 1].values</w:t>
            </w:r>
          </w:p>
          <w:p w14:paraId="6CE1A2F8" w14:textId="77777777" w:rsidR="00C03F1C" w:rsidRDefault="00C03F1C">
            <w:pPr>
              <w:spacing w:after="0" w:line="240" w:lineRule="auto"/>
              <w:rPr>
                <w:rFonts w:ascii="Courier New" w:hAnsi="Courier New" w:cs="Courier New"/>
              </w:rPr>
            </w:pPr>
          </w:p>
          <w:p w14:paraId="2735FEE7" w14:textId="77777777" w:rsidR="00C03F1C" w:rsidRDefault="00C03F1C">
            <w:pPr>
              <w:spacing w:after="0" w:line="240" w:lineRule="auto"/>
              <w:rPr>
                <w:rFonts w:ascii="Courier New" w:hAnsi="Courier New" w:cs="Courier New"/>
              </w:rPr>
            </w:pPr>
          </w:p>
          <w:p w14:paraId="5D80B2AB" w14:textId="77777777" w:rsidR="00C03F1C" w:rsidRDefault="00304DC2">
            <w:pPr>
              <w:spacing w:after="0" w:line="240" w:lineRule="auto"/>
              <w:rPr>
                <w:rFonts w:ascii="Courier New" w:hAnsi="Courier New" w:cs="Courier New"/>
              </w:rPr>
            </w:pPr>
            <w:r>
              <w:rPr>
                <w:rFonts w:ascii="Courier New" w:hAnsi="Courier New" w:cs="Courier New"/>
              </w:rPr>
              <w:t># Dividir el data set en conjunto de entrenamiento y conjunto de testing</w:t>
            </w:r>
          </w:p>
          <w:p w14:paraId="2D53204A" w14:textId="77777777" w:rsidR="00C03F1C" w:rsidRDefault="00304DC2">
            <w:pPr>
              <w:spacing w:after="0" w:line="240" w:lineRule="auto"/>
              <w:rPr>
                <w:rFonts w:ascii="Courier New" w:hAnsi="Courier New" w:cs="Courier New"/>
              </w:rPr>
            </w:pPr>
            <w:r>
              <w:rPr>
                <w:rFonts w:ascii="Courier New" w:hAnsi="Courier New" w:cs="Courier New"/>
              </w:rPr>
              <w:t>from sklearn.model_selection import train_test_split</w:t>
            </w:r>
          </w:p>
          <w:p w14:paraId="690A8C60" w14:textId="77777777" w:rsidR="00C03F1C" w:rsidRDefault="00304DC2">
            <w:pPr>
              <w:spacing w:after="0" w:line="240" w:lineRule="auto"/>
              <w:rPr>
                <w:rFonts w:ascii="Courier New" w:hAnsi="Courier New" w:cs="Courier New"/>
              </w:rPr>
            </w:pPr>
            <w:r>
              <w:rPr>
                <w:rFonts w:ascii="Courier New" w:hAnsi="Courier New" w:cs="Courier New"/>
              </w:rPr>
              <w:t>X_train, X_test, y_train, y_test = train_test_split(X, y, test_size = 1/3, random_state = 0)</w:t>
            </w:r>
          </w:p>
          <w:p w14:paraId="54B82261" w14:textId="77777777" w:rsidR="00C03F1C" w:rsidRDefault="00C03F1C">
            <w:pPr>
              <w:spacing w:after="0" w:line="240" w:lineRule="auto"/>
              <w:rPr>
                <w:rFonts w:ascii="Courier New" w:hAnsi="Courier New" w:cs="Courier New"/>
              </w:rPr>
            </w:pPr>
          </w:p>
          <w:p w14:paraId="370BC578" w14:textId="77777777" w:rsidR="00C03F1C" w:rsidRDefault="00C03F1C">
            <w:pPr>
              <w:spacing w:after="0" w:line="240" w:lineRule="auto"/>
              <w:rPr>
                <w:rFonts w:ascii="Courier New" w:hAnsi="Courier New" w:cs="Courier New"/>
              </w:rPr>
            </w:pPr>
          </w:p>
          <w:p w14:paraId="59A36B74" w14:textId="77777777" w:rsidR="00C03F1C" w:rsidRDefault="00304DC2">
            <w:pPr>
              <w:spacing w:after="0" w:line="240" w:lineRule="auto"/>
              <w:rPr>
                <w:rFonts w:ascii="Courier New" w:hAnsi="Courier New" w:cs="Courier New"/>
              </w:rPr>
            </w:pPr>
            <w:r>
              <w:rPr>
                <w:rFonts w:ascii="Courier New" w:hAnsi="Courier New" w:cs="Courier New"/>
              </w:rPr>
              <w:t xml:space="preserve"># Crear </w:t>
            </w:r>
            <w:r>
              <w:rPr>
                <w:rFonts w:ascii="Courier New" w:hAnsi="Courier New" w:cs="Courier New"/>
              </w:rPr>
              <w:t>modelo de Regresión Lienal Simple con el conjunto de entrenamiento</w:t>
            </w:r>
          </w:p>
          <w:p w14:paraId="6D5E1954" w14:textId="77777777" w:rsidR="00C03F1C" w:rsidRDefault="00304DC2">
            <w:pPr>
              <w:spacing w:after="0" w:line="240" w:lineRule="auto"/>
              <w:rPr>
                <w:rFonts w:ascii="Courier New" w:hAnsi="Courier New" w:cs="Courier New"/>
              </w:rPr>
            </w:pPr>
            <w:r>
              <w:rPr>
                <w:rFonts w:ascii="Courier New" w:hAnsi="Courier New" w:cs="Courier New"/>
              </w:rPr>
              <w:t>from sklearn.linear_model import LinearRegression</w:t>
            </w:r>
          </w:p>
          <w:p w14:paraId="4DFEA3B3" w14:textId="77777777" w:rsidR="00C03F1C" w:rsidRDefault="00304DC2">
            <w:pPr>
              <w:spacing w:after="0" w:line="240" w:lineRule="auto"/>
              <w:rPr>
                <w:rFonts w:ascii="Courier New" w:hAnsi="Courier New" w:cs="Courier New"/>
              </w:rPr>
            </w:pPr>
            <w:r>
              <w:rPr>
                <w:rFonts w:ascii="Courier New" w:hAnsi="Courier New" w:cs="Courier New"/>
              </w:rPr>
              <w:t>regression = LinearRegression()</w:t>
            </w:r>
          </w:p>
          <w:p w14:paraId="3CDAF15B" w14:textId="77777777" w:rsidR="00C03F1C" w:rsidRDefault="00304DC2">
            <w:pPr>
              <w:spacing w:after="0" w:line="240" w:lineRule="auto"/>
              <w:rPr>
                <w:rFonts w:ascii="Courier New" w:hAnsi="Courier New" w:cs="Courier New"/>
              </w:rPr>
            </w:pPr>
            <w:r>
              <w:rPr>
                <w:rFonts w:ascii="Courier New" w:hAnsi="Courier New" w:cs="Courier New"/>
              </w:rPr>
              <w:t>regression.fit(X_train, y_train)</w:t>
            </w:r>
          </w:p>
          <w:p w14:paraId="3669F60B" w14:textId="77777777" w:rsidR="00C03F1C" w:rsidRDefault="00C03F1C">
            <w:pPr>
              <w:spacing w:after="0" w:line="240" w:lineRule="auto"/>
              <w:rPr>
                <w:rFonts w:ascii="Courier New" w:hAnsi="Courier New" w:cs="Courier New"/>
              </w:rPr>
            </w:pPr>
          </w:p>
          <w:p w14:paraId="1A10D080" w14:textId="77777777" w:rsidR="00C03F1C" w:rsidRDefault="00304DC2">
            <w:pPr>
              <w:spacing w:after="0" w:line="240" w:lineRule="auto"/>
              <w:rPr>
                <w:rFonts w:ascii="Courier New" w:hAnsi="Courier New" w:cs="Courier New"/>
              </w:rPr>
            </w:pPr>
            <w:r>
              <w:rPr>
                <w:rFonts w:ascii="Courier New" w:hAnsi="Courier New" w:cs="Courier New"/>
              </w:rPr>
              <w:t># Predecir el conjunto de test</w:t>
            </w:r>
          </w:p>
          <w:p w14:paraId="121B8370" w14:textId="77777777" w:rsidR="00C03F1C" w:rsidRDefault="00304DC2">
            <w:pPr>
              <w:spacing w:after="0" w:line="240" w:lineRule="auto"/>
              <w:rPr>
                <w:rFonts w:ascii="Courier New" w:hAnsi="Courier New" w:cs="Courier New"/>
              </w:rPr>
            </w:pPr>
            <w:r>
              <w:rPr>
                <w:rFonts w:ascii="Courier New" w:hAnsi="Courier New" w:cs="Courier New"/>
              </w:rPr>
              <w:t>y_pred = regression.predict(X_test)</w:t>
            </w:r>
          </w:p>
          <w:p w14:paraId="448E175C" w14:textId="77777777" w:rsidR="00C03F1C" w:rsidRDefault="00304DC2">
            <w:pPr>
              <w:spacing w:after="0" w:line="240" w:lineRule="auto"/>
              <w:rPr>
                <w:rFonts w:ascii="Courier New" w:hAnsi="Courier New" w:cs="Courier New"/>
              </w:rPr>
            </w:pPr>
            <w:r>
              <w:rPr>
                <w:rFonts w:ascii="Courier New" w:hAnsi="Courier New" w:cs="Courier New"/>
              </w:rPr>
              <w:t>print(</w:t>
            </w:r>
            <w:r>
              <w:rPr>
                <w:rFonts w:ascii="Courier New" w:hAnsi="Courier New" w:cs="Courier New"/>
              </w:rPr>
              <w:t>y_pred)</w:t>
            </w:r>
          </w:p>
          <w:p w14:paraId="1A22FCB1" w14:textId="77777777" w:rsidR="00C03F1C" w:rsidRDefault="00C03F1C">
            <w:pPr>
              <w:spacing w:after="0" w:line="240" w:lineRule="auto"/>
            </w:pPr>
          </w:p>
        </w:tc>
      </w:tr>
    </w:tbl>
    <w:p w14:paraId="283BF6C7" w14:textId="77777777" w:rsidR="00C03F1C" w:rsidRDefault="00304DC2">
      <w:pPr>
        <w:pStyle w:val="Ttulo1"/>
      </w:pPr>
      <w:r>
        <w:t>Nota:</w:t>
      </w:r>
    </w:p>
    <w:p w14:paraId="1F76F6A7" w14:textId="77777777" w:rsidR="00C03F1C" w:rsidRDefault="00304DC2">
      <w:r>
        <w:t>Tomar en cuenta cuales son las librerías que se deberían utilizar, ya que este programa se ejecutará en una imagen de Docker, la cual, para funcionar necesitará que se le indiquen las librerías que se están utilizando. El documento que indi</w:t>
      </w:r>
      <w:r>
        <w:t>cará qué librería se debe de instalar en la imagen de Docker, será un archivo tipo Yaml.</w:t>
      </w:r>
    </w:p>
    <w:p w14:paraId="31E12DA6" w14:textId="77777777" w:rsidR="00C03F1C" w:rsidRDefault="00304DC2">
      <w:r>
        <w:t>En este caso las librerías usadas son:</w:t>
      </w:r>
    </w:p>
    <w:p w14:paraId="26A11000" w14:textId="77777777" w:rsidR="00C03F1C" w:rsidRDefault="00304DC2">
      <w:pPr>
        <w:pStyle w:val="Prrafodelista"/>
        <w:numPr>
          <w:ilvl w:val="0"/>
          <w:numId w:val="1"/>
        </w:numPr>
      </w:pPr>
      <w:r>
        <w:t>Pandas</w:t>
      </w:r>
    </w:p>
    <w:p w14:paraId="0BEF898C" w14:textId="77777777" w:rsidR="00C03F1C" w:rsidRDefault="00304DC2">
      <w:pPr>
        <w:pStyle w:val="Prrafodelista"/>
        <w:numPr>
          <w:ilvl w:val="0"/>
          <w:numId w:val="1"/>
        </w:numPr>
      </w:pPr>
      <w:r>
        <w:t>Numpy</w:t>
      </w:r>
    </w:p>
    <w:p w14:paraId="7F7C8683" w14:textId="77777777" w:rsidR="00C03F1C" w:rsidRDefault="00304DC2">
      <w:pPr>
        <w:pStyle w:val="Prrafodelista"/>
        <w:numPr>
          <w:ilvl w:val="0"/>
          <w:numId w:val="1"/>
        </w:numPr>
      </w:pPr>
      <w:r>
        <w:lastRenderedPageBreak/>
        <w:t>Sklearn</w:t>
      </w:r>
    </w:p>
    <w:p w14:paraId="67415ACE" w14:textId="77777777" w:rsidR="00C03F1C" w:rsidRDefault="00304DC2">
      <w:pPr>
        <w:pStyle w:val="Ttulo1"/>
      </w:pPr>
      <w:r>
        <w:t>Paso 2: Tener archivo Yaml con codificación correcta</w:t>
      </w:r>
    </w:p>
    <w:p w14:paraId="51457D8E" w14:textId="77777777" w:rsidR="00C03F1C" w:rsidRDefault="00304DC2">
      <w:r>
        <w:t xml:space="preserve">Este archivo Yaml, se puede generar con Notepad ++, </w:t>
      </w:r>
      <w:r>
        <w:t>en la sección de lenguajes. Cuando se tenga configurado, proceder a escribir el siguiente texto:</w:t>
      </w:r>
    </w:p>
    <w:tbl>
      <w:tblPr>
        <w:tblW w:w="8828" w:type="dxa"/>
        <w:tblCellMar>
          <w:left w:w="10" w:type="dxa"/>
          <w:right w:w="10" w:type="dxa"/>
        </w:tblCellMar>
        <w:tblLook w:val="0000" w:firstRow="0" w:lastRow="0" w:firstColumn="0" w:lastColumn="0" w:noHBand="0" w:noVBand="0"/>
      </w:tblPr>
      <w:tblGrid>
        <w:gridCol w:w="8828"/>
      </w:tblGrid>
      <w:tr w:rsidR="00C03F1C" w14:paraId="2ED18762" w14:textId="77777777">
        <w:tblPrEx>
          <w:tblCellMar>
            <w:top w:w="0" w:type="dxa"/>
            <w:bottom w:w="0" w:type="dxa"/>
          </w:tblCellMar>
        </w:tblPrEx>
        <w:tc>
          <w:tcPr>
            <w:tcW w:w="8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E9FED" w14:textId="77777777" w:rsidR="00C03F1C" w:rsidRDefault="00304DC2">
            <w:pPr>
              <w:spacing w:after="0" w:line="240" w:lineRule="auto"/>
              <w:rPr>
                <w:rFonts w:ascii="Courier New" w:hAnsi="Courier New" w:cs="Courier New"/>
              </w:rPr>
            </w:pPr>
            <w:r>
              <w:rPr>
                <w:rFonts w:ascii="Courier New" w:hAnsi="Courier New" w:cs="Courier New"/>
              </w:rPr>
              <w:t>---</w:t>
            </w:r>
          </w:p>
          <w:p w14:paraId="6A7A4427" w14:textId="77777777" w:rsidR="00C03F1C" w:rsidRDefault="00304DC2">
            <w:pPr>
              <w:spacing w:after="0" w:line="240" w:lineRule="auto"/>
              <w:rPr>
                <w:rFonts w:ascii="Courier New" w:hAnsi="Courier New" w:cs="Courier New"/>
              </w:rPr>
            </w:pPr>
            <w:r>
              <w:rPr>
                <w:rFonts w:ascii="Courier New" w:hAnsi="Courier New" w:cs="Courier New"/>
              </w:rPr>
              <w:t>- step:</w:t>
            </w:r>
          </w:p>
          <w:p w14:paraId="6F956C26" w14:textId="77777777" w:rsidR="00C03F1C" w:rsidRDefault="00304DC2">
            <w:pPr>
              <w:spacing w:after="0" w:line="240" w:lineRule="auto"/>
              <w:rPr>
                <w:rFonts w:ascii="Courier New" w:hAnsi="Courier New" w:cs="Courier New"/>
              </w:rPr>
            </w:pPr>
            <w:r>
              <w:rPr>
                <w:rFonts w:ascii="Courier New" w:hAnsi="Courier New" w:cs="Courier New"/>
              </w:rPr>
              <w:t xml:space="preserve">    name: Train MNIST model</w:t>
            </w:r>
          </w:p>
          <w:p w14:paraId="5262E1CB" w14:textId="77777777" w:rsidR="00C03F1C" w:rsidRDefault="00304DC2">
            <w:pPr>
              <w:spacing w:after="0" w:line="240" w:lineRule="auto"/>
              <w:rPr>
                <w:rFonts w:ascii="Courier New" w:hAnsi="Courier New" w:cs="Courier New"/>
              </w:rPr>
            </w:pPr>
            <w:r>
              <w:rPr>
                <w:rFonts w:ascii="Courier New" w:hAnsi="Courier New" w:cs="Courier New"/>
              </w:rPr>
              <w:t xml:space="preserve">    image: tensorflow/tensorflow:2.0.1-gpu-py3</w:t>
            </w:r>
          </w:p>
          <w:p w14:paraId="367D097B" w14:textId="77777777" w:rsidR="00C03F1C" w:rsidRDefault="00304DC2">
            <w:pPr>
              <w:spacing w:after="0" w:line="240" w:lineRule="auto"/>
              <w:rPr>
                <w:rFonts w:ascii="Courier New" w:hAnsi="Courier New" w:cs="Courier New"/>
              </w:rPr>
            </w:pPr>
            <w:r>
              <w:rPr>
                <w:rFonts w:ascii="Courier New" w:hAnsi="Courier New" w:cs="Courier New"/>
              </w:rPr>
              <w:t xml:space="preserve">    command:</w:t>
            </w:r>
          </w:p>
          <w:p w14:paraId="75E17A43" w14:textId="77777777" w:rsidR="00C03F1C" w:rsidRDefault="00304DC2">
            <w:pPr>
              <w:spacing w:after="0" w:line="240" w:lineRule="auto"/>
              <w:rPr>
                <w:rFonts w:ascii="Courier New" w:hAnsi="Courier New" w:cs="Courier New"/>
              </w:rPr>
            </w:pPr>
            <w:r>
              <w:rPr>
                <w:rFonts w:ascii="Courier New" w:hAnsi="Courier New" w:cs="Courier New"/>
              </w:rPr>
              <w:t xml:space="preserve">       - pip install matplotlib</w:t>
            </w:r>
          </w:p>
          <w:p w14:paraId="661C6096" w14:textId="77777777" w:rsidR="00C03F1C" w:rsidRDefault="00304DC2">
            <w:pPr>
              <w:spacing w:after="0" w:line="240" w:lineRule="auto"/>
              <w:rPr>
                <w:rFonts w:ascii="Courier New" w:hAnsi="Courier New" w:cs="Courier New"/>
              </w:rPr>
            </w:pPr>
            <w:r>
              <w:rPr>
                <w:rFonts w:ascii="Courier New" w:hAnsi="Courier New" w:cs="Courier New"/>
              </w:rPr>
              <w:t xml:space="preserve">       - pip install pandas</w:t>
            </w:r>
          </w:p>
          <w:p w14:paraId="69B24B42" w14:textId="77777777" w:rsidR="00C03F1C" w:rsidRDefault="00304DC2">
            <w:pPr>
              <w:spacing w:after="0" w:line="240" w:lineRule="auto"/>
              <w:rPr>
                <w:rFonts w:ascii="Courier New" w:hAnsi="Courier New" w:cs="Courier New"/>
              </w:rPr>
            </w:pPr>
            <w:r>
              <w:rPr>
                <w:rFonts w:ascii="Courier New" w:hAnsi="Courier New" w:cs="Courier New"/>
              </w:rPr>
              <w:t xml:space="preserve">       - pip install scikit-learn</w:t>
            </w:r>
          </w:p>
          <w:p w14:paraId="77FE0AF9" w14:textId="77777777" w:rsidR="00C03F1C" w:rsidRDefault="00304DC2">
            <w:pPr>
              <w:spacing w:after="0" w:line="240" w:lineRule="auto"/>
              <w:rPr>
                <w:rFonts w:ascii="Courier New" w:hAnsi="Courier New" w:cs="Courier New"/>
              </w:rPr>
            </w:pPr>
            <w:r>
              <w:rPr>
                <w:rFonts w:ascii="Courier New" w:hAnsi="Courier New" w:cs="Courier New"/>
              </w:rPr>
              <w:t xml:space="preserve">       - python simple_linear_regression.py</w:t>
            </w:r>
          </w:p>
          <w:p w14:paraId="67F7F727" w14:textId="77777777" w:rsidR="00C03F1C" w:rsidRDefault="00C03F1C">
            <w:pPr>
              <w:spacing w:after="0" w:line="240" w:lineRule="auto"/>
            </w:pPr>
          </w:p>
        </w:tc>
      </w:tr>
    </w:tbl>
    <w:p w14:paraId="374389E0" w14:textId="77777777" w:rsidR="00C03F1C" w:rsidRDefault="00C03F1C"/>
    <w:p w14:paraId="350D36F5" w14:textId="77777777" w:rsidR="00C03F1C" w:rsidRDefault="00304DC2">
      <w:r>
        <w:t>Name: en este espacio se dejará el nombre que se le quiere dar al programa a ejecutar en el pipeline de Valohai.</w:t>
      </w:r>
    </w:p>
    <w:p w14:paraId="57023403" w14:textId="77777777" w:rsidR="00C03F1C" w:rsidRDefault="00304DC2">
      <w:r>
        <w:t xml:space="preserve">Image: La imagen de Docker que se usará para hacer </w:t>
      </w:r>
      <w:r>
        <w:t>funcionar el programa de Python o R, el nombre de la imagen puede variar en base al problema a resolver.</w:t>
      </w:r>
    </w:p>
    <w:p w14:paraId="0A923D38" w14:textId="77777777" w:rsidR="00C03F1C" w:rsidRDefault="00304DC2">
      <w:r>
        <w:t>Command: Debe escribir con comandos pip que librerías quiere que se instalen en la imagen de Docker que hará funcionar su programa.</w:t>
      </w:r>
    </w:p>
    <w:p w14:paraId="274356ED" w14:textId="77777777" w:rsidR="00C03F1C" w:rsidRDefault="00304DC2">
      <w:pPr>
        <w:pStyle w:val="Ttulo1"/>
      </w:pPr>
      <w:r>
        <w:t xml:space="preserve">Paso 3: Tener un </w:t>
      </w:r>
      <w:r>
        <w:t>repositorio con los archivos que solicita Valohai.</w:t>
      </w:r>
    </w:p>
    <w:p w14:paraId="5D6A83CF" w14:textId="77777777" w:rsidR="00C03F1C" w:rsidRDefault="00304DC2">
      <w:r>
        <w:t>Los archivos que Valohai necesita son los siguientes:</w:t>
      </w:r>
    </w:p>
    <w:p w14:paraId="5A4F8180" w14:textId="77777777" w:rsidR="00C03F1C" w:rsidRDefault="00304DC2">
      <w:pPr>
        <w:pStyle w:val="Prrafodelista"/>
        <w:numPr>
          <w:ilvl w:val="0"/>
          <w:numId w:val="2"/>
        </w:numPr>
      </w:pPr>
      <w:r>
        <w:t>Archivo con código en Python o R que ya se halla comprobado su funcionamiento.</w:t>
      </w:r>
    </w:p>
    <w:p w14:paraId="3727FB85" w14:textId="77777777" w:rsidR="00C03F1C" w:rsidRDefault="00304DC2">
      <w:pPr>
        <w:pStyle w:val="Prrafodelista"/>
        <w:numPr>
          <w:ilvl w:val="0"/>
          <w:numId w:val="2"/>
        </w:numPr>
      </w:pPr>
      <w:r>
        <w:t>Archivo tipo Yaml con la configuración correcta.</w:t>
      </w:r>
    </w:p>
    <w:p w14:paraId="13E8E600" w14:textId="77777777" w:rsidR="00C03F1C" w:rsidRDefault="00304DC2">
      <w:pPr>
        <w:pStyle w:val="Prrafodelista"/>
        <w:numPr>
          <w:ilvl w:val="0"/>
          <w:numId w:val="2"/>
        </w:numPr>
      </w:pPr>
      <w:r>
        <w:t>Dataset que servirá par</w:t>
      </w:r>
      <w:r>
        <w:t>a entrenar el modelo</w:t>
      </w:r>
    </w:p>
    <w:p w14:paraId="68CC48D1" w14:textId="77777777" w:rsidR="00C03F1C" w:rsidRDefault="00304DC2">
      <w:r>
        <w:t>El repositorio utilizado para este ejemplo es el siguiente:</w:t>
      </w:r>
    </w:p>
    <w:p w14:paraId="00126A53" w14:textId="77777777" w:rsidR="00C03F1C" w:rsidRDefault="00304DC2">
      <w:hyperlink r:id="rId7" w:history="1">
        <w:r>
          <w:rPr>
            <w:rStyle w:val="Hipervnculo"/>
          </w:rPr>
          <w:t>https://github.com/ariel91/ValohaiPrueba</w:t>
        </w:r>
      </w:hyperlink>
    </w:p>
    <w:p w14:paraId="5D8590F2" w14:textId="77777777" w:rsidR="00C03F1C" w:rsidRDefault="00C03F1C"/>
    <w:p w14:paraId="681686DA" w14:textId="77777777" w:rsidR="00C03F1C" w:rsidRDefault="00C03F1C"/>
    <w:p w14:paraId="43405919" w14:textId="77777777" w:rsidR="00C03F1C" w:rsidRDefault="00C03F1C"/>
    <w:p w14:paraId="16A6F03F" w14:textId="77777777" w:rsidR="00C03F1C" w:rsidRDefault="00C03F1C"/>
    <w:p w14:paraId="1D5B6466" w14:textId="77777777" w:rsidR="00C03F1C" w:rsidRDefault="00C03F1C"/>
    <w:p w14:paraId="562769C8" w14:textId="77777777" w:rsidR="00C03F1C" w:rsidRDefault="00C03F1C"/>
    <w:p w14:paraId="4111F77F" w14:textId="77777777" w:rsidR="00C03F1C" w:rsidRDefault="00C03F1C"/>
    <w:p w14:paraId="695094CE" w14:textId="77777777" w:rsidR="00C03F1C" w:rsidRDefault="00304DC2">
      <w:pPr>
        <w:pStyle w:val="Ttulo1"/>
      </w:pPr>
      <w:r>
        <w:lastRenderedPageBreak/>
        <w:t>Paso 4: Crear un nuevo proyecto en la plataforma Valohai</w:t>
      </w:r>
    </w:p>
    <w:p w14:paraId="5369A296" w14:textId="77777777" w:rsidR="00C03F1C" w:rsidRDefault="00304DC2">
      <w:pPr>
        <w:pStyle w:val="Prrafodelista"/>
        <w:numPr>
          <w:ilvl w:val="0"/>
          <w:numId w:val="3"/>
        </w:numPr>
      </w:pPr>
      <w:r>
        <w:t xml:space="preserve">Acceder a </w:t>
      </w:r>
      <w:hyperlink r:id="rId8" w:history="1">
        <w:r>
          <w:rPr>
            <w:rStyle w:val="Hipervnculo"/>
          </w:rPr>
          <w:t>https://app.valohai.com/</w:t>
        </w:r>
      </w:hyperlink>
      <w:r>
        <w:t xml:space="preserve"> crear tu usuario y contraseña e ir a la sección de crear nuevo proyecto como se presenta a continuación</w:t>
      </w:r>
    </w:p>
    <w:p w14:paraId="168F4915" w14:textId="77777777" w:rsidR="00C03F1C" w:rsidRDefault="00C03F1C">
      <w:pPr>
        <w:pStyle w:val="Prrafodelista"/>
      </w:pPr>
    </w:p>
    <w:p w14:paraId="11F37662" w14:textId="77777777" w:rsidR="00C03F1C" w:rsidRDefault="00304DC2">
      <w:r>
        <w:rPr>
          <w:noProof/>
        </w:rPr>
        <w:drawing>
          <wp:inline distT="0" distB="0" distL="0" distR="0" wp14:anchorId="626A1753" wp14:editId="1B0DB3FB">
            <wp:extent cx="5612129" cy="1894837"/>
            <wp:effectExtent l="0" t="0" r="7621"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29" cy="1894837"/>
                    </a:xfrm>
                    <a:prstGeom prst="rect">
                      <a:avLst/>
                    </a:prstGeom>
                    <a:noFill/>
                    <a:ln>
                      <a:noFill/>
                      <a:prstDash/>
                    </a:ln>
                  </pic:spPr>
                </pic:pic>
              </a:graphicData>
            </a:graphic>
          </wp:inline>
        </w:drawing>
      </w:r>
    </w:p>
    <w:p w14:paraId="44115994" w14:textId="77777777" w:rsidR="00C03F1C" w:rsidRDefault="00304DC2">
      <w:pPr>
        <w:pStyle w:val="Prrafodelista"/>
        <w:numPr>
          <w:ilvl w:val="0"/>
          <w:numId w:val="3"/>
        </w:numPr>
      </w:pPr>
      <w:r>
        <w:t>Colocarle nombre al proyecto y su respectiva descripción</w:t>
      </w:r>
    </w:p>
    <w:p w14:paraId="68A663A5" w14:textId="77777777" w:rsidR="00C03F1C" w:rsidRDefault="00C03F1C">
      <w:pPr>
        <w:pStyle w:val="Prrafodelista"/>
      </w:pPr>
    </w:p>
    <w:p w14:paraId="5249ABD3" w14:textId="77777777" w:rsidR="00C03F1C" w:rsidRDefault="00304DC2">
      <w:r>
        <w:rPr>
          <w:noProof/>
        </w:rPr>
        <w:drawing>
          <wp:inline distT="0" distB="0" distL="0" distR="0" wp14:anchorId="77BE5C14" wp14:editId="5CDF586F">
            <wp:extent cx="5612129" cy="2889247"/>
            <wp:effectExtent l="0" t="0" r="7621" b="6353"/>
            <wp:docPr id="2"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29" cy="2889247"/>
                    </a:xfrm>
                    <a:prstGeom prst="rect">
                      <a:avLst/>
                    </a:prstGeom>
                    <a:noFill/>
                    <a:ln>
                      <a:noFill/>
                      <a:prstDash/>
                    </a:ln>
                  </pic:spPr>
                </pic:pic>
              </a:graphicData>
            </a:graphic>
          </wp:inline>
        </w:drawing>
      </w:r>
    </w:p>
    <w:p w14:paraId="6F51934B" w14:textId="77777777" w:rsidR="00C03F1C" w:rsidRDefault="00304DC2">
      <w:pPr>
        <w:pStyle w:val="Ttulo1"/>
      </w:pPr>
      <w:r>
        <w:t>Unir la sección de Valoh</w:t>
      </w:r>
      <w:r>
        <w:t>ai con el repositorio de github</w:t>
      </w:r>
    </w:p>
    <w:p w14:paraId="278C95B0" w14:textId="77777777" w:rsidR="00C03F1C" w:rsidRDefault="00C03F1C"/>
    <w:p w14:paraId="57575B13" w14:textId="77777777" w:rsidR="00C03F1C" w:rsidRDefault="00304DC2">
      <w:r>
        <w:t>Ir a la sección de repositorio: https://app.valohai.com/p/[NombreUsuario]/[NombreProyecto]/settings/repository/</w:t>
      </w:r>
    </w:p>
    <w:p w14:paraId="4D4DD572" w14:textId="77777777" w:rsidR="00C03F1C" w:rsidRDefault="00304DC2">
      <w:r>
        <w:t>Y colocar el link del repositorio en el espacio indicado</w:t>
      </w:r>
    </w:p>
    <w:p w14:paraId="3E0265AF" w14:textId="77777777" w:rsidR="00C03F1C" w:rsidRDefault="00304DC2">
      <w:r>
        <w:rPr>
          <w:noProof/>
        </w:rPr>
        <w:lastRenderedPageBreak/>
        <w:drawing>
          <wp:inline distT="0" distB="0" distL="0" distR="0" wp14:anchorId="7F508D30" wp14:editId="504555BC">
            <wp:extent cx="5612129" cy="2752087"/>
            <wp:effectExtent l="0" t="0" r="7621" b="0"/>
            <wp:docPr id="3"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29" cy="2752087"/>
                    </a:xfrm>
                    <a:prstGeom prst="rect">
                      <a:avLst/>
                    </a:prstGeom>
                    <a:noFill/>
                    <a:ln>
                      <a:noFill/>
                      <a:prstDash/>
                    </a:ln>
                  </pic:spPr>
                </pic:pic>
              </a:graphicData>
            </a:graphic>
          </wp:inline>
        </w:drawing>
      </w:r>
    </w:p>
    <w:p w14:paraId="7D03BA4B" w14:textId="77777777" w:rsidR="00C03F1C" w:rsidRDefault="00304DC2">
      <w:r>
        <w:t>Y guardar.</w:t>
      </w:r>
    </w:p>
    <w:p w14:paraId="130ED9A4" w14:textId="77777777" w:rsidR="00C03F1C" w:rsidRDefault="00304DC2">
      <w:r>
        <w:t xml:space="preserve">Cuando haga una </w:t>
      </w:r>
      <w:r>
        <w:t>actualización en el repositorio, no olvide dar clic en Fetch Repository, en la esquina superior derecha de la plataforma.</w:t>
      </w:r>
    </w:p>
    <w:p w14:paraId="3BC02EF0" w14:textId="77777777" w:rsidR="00C03F1C" w:rsidRDefault="00304DC2">
      <w:r>
        <w:rPr>
          <w:noProof/>
        </w:rPr>
        <w:drawing>
          <wp:inline distT="0" distB="0" distL="0" distR="0" wp14:anchorId="0EF6EB56" wp14:editId="31AEF425">
            <wp:extent cx="2171699" cy="1047746"/>
            <wp:effectExtent l="0" t="0" r="1" b="4"/>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699" cy="1047746"/>
                    </a:xfrm>
                    <a:prstGeom prst="rect">
                      <a:avLst/>
                    </a:prstGeom>
                    <a:noFill/>
                    <a:ln>
                      <a:noFill/>
                      <a:prstDash/>
                    </a:ln>
                  </pic:spPr>
                </pic:pic>
              </a:graphicData>
            </a:graphic>
          </wp:inline>
        </w:drawing>
      </w:r>
    </w:p>
    <w:p w14:paraId="56D5762B" w14:textId="77777777" w:rsidR="00C03F1C" w:rsidRDefault="00304DC2">
      <w:pPr>
        <w:pStyle w:val="Ttulo1"/>
      </w:pPr>
      <w:r>
        <w:t>Paso 4: Crear primera ejecución en Valohai</w:t>
      </w:r>
    </w:p>
    <w:p w14:paraId="56232650" w14:textId="77777777" w:rsidR="00C03F1C" w:rsidRDefault="00304DC2">
      <w:r>
        <w:t>Una vez tenga vinculado su repositorio a la plataforma de Valohai, deberá crear una ejecu</w:t>
      </w:r>
      <w:r>
        <w:t xml:space="preserve">ción. Esto lo logrará en el apartado: </w:t>
      </w:r>
      <w:hyperlink r:id="rId13" w:history="1">
        <w:r>
          <w:rPr>
            <w:rStyle w:val="Hipervnculo"/>
          </w:rPr>
          <w:t>https://app.valohai.com/p/[usuario]/[NombreProyecto]/</w:t>
        </w:r>
      </w:hyperlink>
    </w:p>
    <w:p w14:paraId="1D81AAF9" w14:textId="77777777" w:rsidR="00C03F1C" w:rsidRDefault="00304DC2">
      <w:r>
        <w:rPr>
          <w:noProof/>
          <w:color w:val="0563C1"/>
          <w:u w:val="single"/>
        </w:rPr>
        <w:drawing>
          <wp:inline distT="0" distB="0" distL="0" distR="0" wp14:anchorId="1FD9083C" wp14:editId="641DA2A3">
            <wp:extent cx="5612129" cy="1174747"/>
            <wp:effectExtent l="0" t="0" r="7621" b="6353"/>
            <wp:docPr id="5"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29" cy="1174747"/>
                    </a:xfrm>
                    <a:prstGeom prst="rect">
                      <a:avLst/>
                    </a:prstGeom>
                    <a:noFill/>
                    <a:ln>
                      <a:noFill/>
                      <a:prstDash/>
                    </a:ln>
                  </pic:spPr>
                </pic:pic>
              </a:graphicData>
            </a:graphic>
          </wp:inline>
        </w:drawing>
      </w:r>
    </w:p>
    <w:p w14:paraId="1288D91E" w14:textId="77777777" w:rsidR="00C03F1C" w:rsidRDefault="00304DC2">
      <w:r>
        <w:t xml:space="preserve">Donde se le dará una pequeña descripción del espacio virtual se le está dando para </w:t>
      </w:r>
      <w:r>
        <w:t>trabajar con todas las características que ya ha configurado en los espacios anteriores.</w:t>
      </w:r>
    </w:p>
    <w:p w14:paraId="26FE1264" w14:textId="77777777" w:rsidR="00C03F1C" w:rsidRDefault="00304DC2">
      <w:r>
        <w:rPr>
          <w:noProof/>
        </w:rPr>
        <w:lastRenderedPageBreak/>
        <w:drawing>
          <wp:inline distT="0" distB="0" distL="0" distR="0" wp14:anchorId="5FF533EF" wp14:editId="5CD6472B">
            <wp:extent cx="5612129" cy="4939661"/>
            <wp:effectExtent l="0" t="0" r="7621" b="0"/>
            <wp:docPr id="6"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29" cy="4939661"/>
                    </a:xfrm>
                    <a:prstGeom prst="rect">
                      <a:avLst/>
                    </a:prstGeom>
                    <a:noFill/>
                    <a:ln>
                      <a:noFill/>
                      <a:prstDash/>
                    </a:ln>
                  </pic:spPr>
                </pic:pic>
              </a:graphicData>
            </a:graphic>
          </wp:inline>
        </w:drawing>
      </w:r>
    </w:p>
    <w:p w14:paraId="7C144C88" w14:textId="77777777" w:rsidR="00C03F1C" w:rsidRDefault="00304DC2">
      <w:r>
        <w:t>Antes de crear la ejecución, tome un momento para notar si todo lo indicó en su Yaml es suficiente para que su programa se ejecute. Si la ejecución se creará correct</w:t>
      </w:r>
      <w:r>
        <w:t>amente, saldrá un mensaje en verde, de lo contrario saldrá rojo. Por lo que habrá finalizado su primera ejecución.</w:t>
      </w:r>
    </w:p>
    <w:p w14:paraId="31C9052D" w14:textId="77777777" w:rsidR="00C03F1C" w:rsidRDefault="00C03F1C"/>
    <w:p w14:paraId="07D86E49" w14:textId="77777777" w:rsidR="00C03F1C" w:rsidRDefault="00304DC2">
      <w:r>
        <w:rPr>
          <w:noProof/>
        </w:rPr>
        <w:drawing>
          <wp:inline distT="0" distB="0" distL="0" distR="0" wp14:anchorId="23751351" wp14:editId="5D72C3F8">
            <wp:extent cx="5612129" cy="1376043"/>
            <wp:effectExtent l="0" t="0" r="7621" b="0"/>
            <wp:docPr id="7"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29" cy="1376043"/>
                    </a:xfrm>
                    <a:prstGeom prst="rect">
                      <a:avLst/>
                    </a:prstGeom>
                    <a:noFill/>
                    <a:ln>
                      <a:noFill/>
                      <a:prstDash/>
                    </a:ln>
                  </pic:spPr>
                </pic:pic>
              </a:graphicData>
            </a:graphic>
          </wp:inline>
        </w:drawing>
      </w:r>
    </w:p>
    <w:p w14:paraId="150B9F51" w14:textId="77777777" w:rsidR="00C03F1C" w:rsidRDefault="00C03F1C"/>
    <w:p w14:paraId="79EBB420" w14:textId="77777777" w:rsidR="00C03F1C" w:rsidRDefault="00C03F1C"/>
    <w:sectPr w:rsidR="00C03F1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E878B" w14:textId="77777777" w:rsidR="00304DC2" w:rsidRDefault="00304DC2">
      <w:pPr>
        <w:spacing w:after="0" w:line="240" w:lineRule="auto"/>
      </w:pPr>
      <w:r>
        <w:separator/>
      </w:r>
    </w:p>
  </w:endnote>
  <w:endnote w:type="continuationSeparator" w:id="0">
    <w:p w14:paraId="50F0A16F" w14:textId="77777777" w:rsidR="00304DC2" w:rsidRDefault="0030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3C4F8" w14:textId="77777777" w:rsidR="00304DC2" w:rsidRDefault="00304DC2">
      <w:pPr>
        <w:spacing w:after="0" w:line="240" w:lineRule="auto"/>
      </w:pPr>
      <w:r>
        <w:rPr>
          <w:color w:val="000000"/>
        </w:rPr>
        <w:separator/>
      </w:r>
    </w:p>
  </w:footnote>
  <w:footnote w:type="continuationSeparator" w:id="0">
    <w:p w14:paraId="7FDFCA09" w14:textId="77777777" w:rsidR="00304DC2" w:rsidRDefault="0030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0FA3"/>
    <w:multiLevelType w:val="multilevel"/>
    <w:tmpl w:val="0C9AC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5C4D25"/>
    <w:multiLevelType w:val="multilevel"/>
    <w:tmpl w:val="9768F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7961DE"/>
    <w:multiLevelType w:val="multilevel"/>
    <w:tmpl w:val="807EFB44"/>
    <w:lvl w:ilvl="0">
      <w:numFmt w:val="bullet"/>
      <w:lvlText w:val=""/>
      <w:lvlJc w:val="left"/>
      <w:pPr>
        <w:ind w:left="720" w:hanging="360"/>
      </w:pPr>
      <w:rPr>
        <w:rFonts w:ascii="Symbol" w:eastAsia="Calibri"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03F1C"/>
    <w:rsid w:val="00304DC2"/>
    <w:rsid w:val="006675C0"/>
    <w:rsid w:val="00C03F1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64DA"/>
  <w15:docId w15:val="{2481304A-D1C4-46C8-BCA7-9754ECFE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G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tuloCar">
    <w:name w:val="Título Car"/>
    <w:basedOn w:val="Fuentedeprrafopredeter"/>
    <w:rPr>
      <w:rFonts w:ascii="Calibri Light" w:eastAsia="Times New Roman" w:hAnsi="Calibri Light" w:cs="Times New Roman"/>
      <w:spacing w:val="-10"/>
      <w:kern w:val="3"/>
      <w:sz w:val="56"/>
      <w:szCs w:val="56"/>
    </w:rP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Prrafodelista">
    <w:name w:val="List Paragraph"/>
    <w:basedOn w:val="Normal"/>
    <w:pPr>
      <w:ind w:left="720"/>
    </w:p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valohai.com/" TargetMode="External"/><Relationship Id="rId13" Type="http://schemas.openxmlformats.org/officeDocument/2006/relationships/hyperlink" Target="https://app.valohai.com/p/%5busuario%5d/%5bNombreProyecto%5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iel91/ValohaiPrueb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638</Words>
  <Characters>3509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Chitay</dc:creator>
  <dc:description/>
  <cp:lastModifiedBy>Jaime Chitay</cp:lastModifiedBy>
  <cp:revision>2</cp:revision>
  <dcterms:created xsi:type="dcterms:W3CDTF">2021-04-14T18:36:00Z</dcterms:created>
  <dcterms:modified xsi:type="dcterms:W3CDTF">2021-04-14T18:36:00Z</dcterms:modified>
</cp:coreProperties>
</file>